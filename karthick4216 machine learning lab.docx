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a="http://schemas.openxmlformats.org/drawingml/2006/main" xmlns:wps="http://schemas.microsoft.com/office/word/2010/wordprocessingShape" xmlns:wp="http://schemas.openxmlformats.org/drawingml/2006/wordprocessingDrawing" xmlns:pic="http://schemas.openxmlformats.org/drawingml/2006/picture" xmlns:mc="http://schemas.openxmlformats.org/markup-compatibility/2006" xmlns:wpg="http://schemas.microsoft.com/office/word/2010/wordprocessingGroup" xmlns:wpc="http://schemas.microsoft.com/office/word/2010/wordprocessingCanvas" xmlns:w10="urn:schemas-microsoft-com:office:word" xmlns:w14="http://schemas.microsoft.com/office/word/2010/wordml" xmlns:a14="http://schemas.microsoft.com/office/drawing/2010/main" mc:Ignorable="w14">
  <w:body>
    <w:p>
      <w:pPr>
        <w:spacing w:line="276" w:lineRule="auto"/>
        <w:jc w:val="center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ITA0627-Machine learning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Name:  L. KARTHICK BALAJI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Reg No:192324216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1: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To demonstrate confusion matrix using python</w:t>
      </w: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 xml:space="preserve"> 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Program: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numpy as np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sklearn.metrics import confusion_matrix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seaborn as sns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matplotlib.pyplot as plt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actual    = np.array(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['Dog','Dog','Dog','Not Dog','Dog','Not Dog','Dog','Dog','Not Dog','Not Dog'])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bookmarkStart w:id="0" w:name="_GoBack"/>
      <w:bookmarkEnd w:id="0"/>
      <w:r>
        <w:rPr>
          <w:rFonts w:ascii="Times New Roman" w:cs="Times New Roman" w:hAnsi="Times New Roman"/>
          <w:sz w:val="28"/>
          <w:szCs w:val="28"/>
          <w:lang w:val="en-US"/>
        </w:rPr>
        <w:t>predicted = np.array(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['Dog','Not Dog','Dog','Not Dog','Dog','Dog','Dog','Dog','Not Dog','Not Dog'])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conf_matrix=confusion_matrix(actual,predicted)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sns.heatmap(conf_matrix,annot=True,fmt='g',xticklabels=['Dog','Not Dog'],yticklabels=['Dog','Not Dog'],cmap='viridis')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plt.ylabel("prediction",fontsize=16)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plt.xlabel("actual",fontsize=16)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plt.title("confusion matrix",fontsize=20)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plt.show()</w:t>
      </w:r>
    </w:p>
    <w:p>
      <w:pPr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br w:type="page"/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4946650" cy="4286250"/>
            <wp:effectExtent l="0" t="0" r="0" b="0"/>
            <wp:docPr id="1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" name="图片 3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46650" cy="42862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2: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To demonstrate  2 class confusion matrix using python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Program: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pandas as pd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matplotlib.pyplot as plt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seaborn as sns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sklearn.datasets import load_wine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sklearn.model_selection import train_test_split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sklearn.tree import DecisionTreeClassifier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sklearn.metrics import accuracy_score,f1_score,precision_score,recall_score,classification_report,confusion_matrix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wine=load_wine()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data=pd.DataFrame(data=wine.data,columns=wine.feature_names)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data['Target']=wine.target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data=data[data['Target']!=2]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x=data.drop('Target',axis=1)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y=data['Target']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x_train,x_test,y_train,y_test=train_test_split(x,y,test_size=0.3,random_state=1)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model=DecisionTreeClassifier(random_state=1)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model.fit(x_train,y_train)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y_pred=model.predict(x_test)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accuracy=accuracy_score(y_test,y_pred)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print("accuracy:",accuracy)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class_report = classification_report(y_test, y_pred, target_names=wine.target_names[:2])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print("Classification Report:\n", class_report)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precision = precision_score(y_test, 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recall = recall_score(y_test, 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f1 = f1_score(y_test, 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print(f"Precision: {precision:.2f}")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print(f"Recall: {recall:.2f}")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print(f"F1 Score: {f1:.2f}")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conf_matrix=confusion_matrix(y_test,y_pred)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plt.figure(figsize=(8,6))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sns.heatmap(conf_matrix,annot=True,fmt='d',cmap='Purples',xticklabels=wine.target_names[:2],yticklabels=wine.target_names[:2])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plt.xlabel("predicted label")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plt.ylabel("true label")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plt.title("confusion matrix")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plt.show()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40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accuracy: 0.9743589743589743</w:t>
      </w:r>
    </w:p>
    <w:p>
      <w:pPr>
        <w:spacing w:line="240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Classification Report:</w:t>
      </w:r>
    </w:p>
    <w:p>
      <w:pPr>
        <w:spacing w:line="240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       precision    recall  f1-score   support</w:t>
      </w:r>
    </w:p>
    <w:p>
      <w:pPr>
        <w:spacing w:line="240" w:lineRule="auto"/>
        <w:rPr>
          <w:rFonts w:ascii="Times New Roman" w:cs="Times New Roman" w:hAnsi="Times New Roman"/>
          <w:sz w:val="28"/>
          <w:szCs w:val="28"/>
          <w:lang w:val="en-US"/>
        </w:rPr>
      </w:pPr>
    </w:p>
    <w:p>
      <w:pPr>
        <w:spacing w:line="240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class_0       1.00      0.94      0.97        17</w:t>
      </w:r>
    </w:p>
    <w:p>
      <w:pPr>
        <w:spacing w:line="240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class_1       0.96      1.00      0.98        22</w:t>
      </w:r>
    </w:p>
    <w:p>
      <w:pPr>
        <w:spacing w:line="240" w:lineRule="auto"/>
        <w:rPr>
          <w:rFonts w:ascii="Times New Roman" w:cs="Times New Roman" w:hAnsi="Times New Roman"/>
          <w:sz w:val="28"/>
          <w:szCs w:val="28"/>
          <w:lang w:val="en-US"/>
        </w:rPr>
      </w:pPr>
    </w:p>
    <w:p>
      <w:pPr>
        <w:spacing w:line="240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accuracy                           0.97        39</w:t>
      </w:r>
    </w:p>
    <w:p>
      <w:pPr>
        <w:spacing w:line="240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macro avg       0.98      0.97      0.97        39</w:t>
      </w:r>
    </w:p>
    <w:p>
      <w:pPr>
        <w:spacing w:line="240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weighted avg       0.98      0.97      0.97        39</w:t>
      </w:r>
    </w:p>
    <w:p>
      <w:pPr>
        <w:spacing w:line="240" w:lineRule="auto"/>
        <w:rPr>
          <w:rFonts w:ascii="Times New Roman" w:cs="Times New Roman" w:hAnsi="Times New Roman"/>
          <w:sz w:val="28"/>
          <w:szCs w:val="28"/>
          <w:lang w:val="en-US"/>
        </w:rPr>
      </w:pPr>
    </w:p>
    <w:p>
      <w:pPr>
        <w:spacing w:line="240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Precision: 0.96</w:t>
      </w:r>
    </w:p>
    <w:p>
      <w:pPr>
        <w:spacing w:line="240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Recall: 1.00</w:t>
      </w:r>
    </w:p>
    <w:p>
      <w:pPr>
        <w:spacing w:line="240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F1 Score: 0.98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4222750" cy="3539699"/>
            <wp:effectExtent l="0" t="0" r="0" b="0"/>
            <wp:docPr id="4" name="图片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图片 6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22750" cy="3539699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3: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  <w:lang w:val="en-GB"/>
        </w:rPr>
        <w:t>To analyse the  performance of a multi class confusion matrix by using choosen database with python code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Program: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sklearn.datasets import load_digits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sklearn.model_selection import train_test_split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sklearn.ensemble import RandomForestClassifier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sklearn.metrics import confusion_matrix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seaborn as sns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matplotlib.pyplot as plt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sklearn.metrics import accuracy_score, precision_score, recall_score, f1_score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X, y= load_digits(return_X_y=True)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X_train, X_test, y_train, y_test = train_test_split(X, y,test_size=0.25)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clf = RandomForestClassifier(random_state=23)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clf.fit(X_train, y_train)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y_pred = clf.predict(X_test)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cm = confusion_matrix(y_test,y_pred)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sns.heatmap(cm,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    annot=True,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    fmt='g')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plt.ylabel('Prediction',fontsize=13)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plt.xlabel('Actual',fontsize=13)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plt.title('Confusion Matrix',fontsize=17)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plt.show()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accuracy = accuracy_score(y_test, 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print("Accuracy   :", accuracy)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Accuracy   : 0.98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sz w:val="28"/>
          <w:szCs w:val="28"/>
        </w:rPr>
        <w:drawing>
          <wp:inline distT="0" distB="0" distL="0" distR="0">
            <wp:extent cx="4883150" cy="4241800"/>
            <wp:effectExtent l="0" t="0" r="0" b="0"/>
            <wp:docPr id="7" name="图片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" name="图片 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3150" cy="42418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4: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GB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 xml:space="preserve">To analyse </w:t>
      </w:r>
      <w:r>
        <w:rPr>
          <w:rFonts w:ascii="Times New Roman" w:cs="Times New Roman" w:hAnsi="Times New Roman"/>
          <w:sz w:val="28"/>
          <w:szCs w:val="28"/>
          <w:lang w:val="en-GB"/>
        </w:rPr>
        <w:t>the performance of a over fitting by using chosen database with python code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Program: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numpy as np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matplotlib.pyplot as plt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sklearn.pipeline import Pipeline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sklearn.preprocessing import PolynomialFeatures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sklearn.linear_model import LinearRegression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sklearn.model_selection import cross_val_score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def true_fun(X):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return np.cos(1.5 * np.pi * X)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np.random.seed(0)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n_samples = 30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degrees = [1, 4, 15]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 = np.sort(np.random.rand(n_samples))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y = true_fun(X) + np.random.randn(n_samples) * 0.1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plt.figure(figsize=(14, 5))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for i in range(len(degrees)):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ax = plt.subplot(1, len(degrees), i + 1)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plt.setp(ax, xticks=(), yticks=())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polynomial_features = PolynomialFeatures(degree=degrees[i], include_bias=False)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linear_regression = LinearRegression()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pipeline = Pipeline(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[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    ("polynomial_features", polynomial_features),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    ("linear_regression", linear_regression),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]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pipeline.fit(X[:, np.newaxis], y)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scores = cross_val_score(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pipeline, X[:, np.newaxis], y, scoring="neg_mean_squared_error", cv=10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X_test = np.linspace(0, 1, 100)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plt.plot(X_test, pipeline.predict(X_test[:, np.newaxis]), label="Model")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plt.plot(X_test, true_fun(X_test), label="True function")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plt.scatter(X, y, edgecolor="g", s=20, label="Samples")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plt.xlabel("x")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plt.ylabel("y")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plt.xlim((0, 1))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plt.ylim((-2, 2))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plt.legend(loc="best")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plt.title(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"Degree {}\nMSE = {:.2e}(+/- {:.2e})".format(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    degrees[i], -scores.mean(), scores.std()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plt.show()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5731510" cy="2381250"/>
            <wp:effectExtent l="0" t="0" r="0" b="0"/>
            <wp:docPr id="10" name="图片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图片 1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3812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5: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GB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 xml:space="preserve">To demonstrate </w:t>
      </w:r>
      <w:r>
        <w:rPr>
          <w:rFonts w:ascii="Times New Roman" w:cs="Times New Roman" w:hAnsi="Times New Roman"/>
          <w:sz w:val="28"/>
          <w:szCs w:val="28"/>
          <w:lang w:val="en-GB"/>
        </w:rPr>
        <w:t>the performance of a linear regression by using choosen database with python code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Program: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pandas as pd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matplotlib.pyplot as plt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sklearn.datasets import load_iris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sklearn.model_selection import train_test_split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sklearn.linear_model import LinearRegression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sklearn.metrics import mean_squared_error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iris = load_iris()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data = pd.DataFrame(data=iris.data, columns=iris.feature_names)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data['species'] = iris.target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print(data.head())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 = data[['sepal length (cm)']]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y = data['sepal width (cm)']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X_train, X_test, y_train, y_test = train_test_split(X, y, test_size=0.3, random_state=42)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model = LinearRegression()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model.fit(X_train, y_train)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y_pred = model.predict(X_test)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mse = mean_squared_error(y_test, 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print(f'Mean Squared Error on test set: {mse:.2f}')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plt.figure(figsize=(10, 6))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plt.scatter(X_test, y_test, color='black', label='Actual')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plt.plot(X_test, y_pred, color='blue', linewidth=3, label='Predicted')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plt.xlabel('Sepal Length (cm)')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plt.ylabel('Sepal Width (cm)')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plt.title('Linear Regression: Sepal Width vs Sepal Length')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plt.legend()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plt.show()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new_sample = pd.DataFrame([[5]], columns=['sepal length (cm)'])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predicted_width = model.predict(new_sample)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print(f'The predicted sepal width for sepal length {new_sample.values.tolist()} is {predicted_width[0]:.2f} cm')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Mean Squared Error on test set: 0.23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The predicted sepal width for sepal length [[5]] is 3.02 cm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5731510" cy="3704590"/>
            <wp:effectExtent l="0" t="0" r="0" b="0"/>
            <wp:docPr id="13" name="图片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" name="图片 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70459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6: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To demonstrate the performance of knn using wine dataset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Program: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pandas as pd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matplotlib.pyplot as plt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seaborn as sns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sklearn.datasets import load_wine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sklearn.model_selection import train_test_split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sklearn.neighbors import KNeighborsClassifier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sklearn.metrics import accuracy_score,confusion_matrix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wine=load_wine()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data=pd.DataFrame(data=wine.data,columns=wine.feature_names)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data['Target']=wine.target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x=data.drop('Target',axis=1)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y=data['Target']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x_train,x_test,y_train,y_test=train_test_split(x,y,test_size=0.3,random_state=1)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model=KNeighborsClassifier(n_neighbors=5)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model.fit(x_train,y_train)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y_pred=model.predict(x_test)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accuracy=accuracy_score(y_test,y_pred)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print("accuracy:",accuracy)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conf_matrix = confusion_matrix(y_test,y_pred)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plt.figure(figsize=(8, 6))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sns.heatmap(conf_matrix, annot=True, fmt='d', cmap='Blues', xticklabels=wine.target_names, yticklabels=wine.target_names)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plt.xlabel('Predicted Label')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plt.ylabel('True Label')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plt.title('Confusion Matrix')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plt.show()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4476629" cy="3749040"/>
            <wp:effectExtent l="0" t="0" r="0" b="0"/>
            <wp:docPr id="16" name="图片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图片 1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76629" cy="374904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7: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  <w:lang w:val="en-GB"/>
        </w:rPr>
        <w:t>To demonstrate  the performance of a logistic regression  by using choosen database with python code.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Program: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import numpy as np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import matplotlib.pyplot as plt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def sigmoid(z):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    return 1 / (1 + np.exp( - z))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plt.plot(np.arange(-5, 5, 0.1), sigmoid(np.arange(-5, 5, 0.1)),color=’red’)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plt.title('Visualization of the Sigmoid Function')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plt.show()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5001260" cy="3981450"/>
            <wp:effectExtent l="0" t="0" r="0" b="0"/>
            <wp:docPr id="19" name="图片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" name="图片 2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01260" cy="39814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8: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To demonstrate the performance of KNN algorithm  by using iris dataset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Program: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pandas as pd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matplotlib.pyplot as plt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seaborn as sns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sklearn.datasets import load_iris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sklearn.model_selection import train_test_split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sklearn.neighbors import KNeighborsClassifier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sklearn.metrics import accuracy_score,confusion_matrix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iris=load_iris()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data=pd.DataFrame(data=iris.data,columns=iris.feature_names)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data['Species']=iris.target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x=data.drop('Species',axis=1)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y=data['Species']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x_train,x_test,y_train,y_test=train_test_split(x,y,test_size=0.3,random_state=1)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model=KNeighborsClassifier(n_neighbors=5)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model.fit(x_train,y_train)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y_pred=model.predict(x_test)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accuracy=accuracy_score(y_test,y_pred)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print("accuracy:",accuracy)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conf_matrix = confusion_matrix(y_test,y_pred)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plt.figure(figsize=(8, 6))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sns.heatmap(conf_matrix, annot=True, fmt='d', cmap='Greens', xticklabels=iris.target_names, yticklabels=iris.target_names)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plt.xlabel('Predicted Label')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plt.ylabel('True Label')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plt.title('Confusion Matrix')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plt.show()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accuracy: 0.98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4431323" cy="3787197"/>
            <wp:effectExtent l="0" t="0" r="0" b="0"/>
            <wp:docPr id="22" name="图片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图片 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31323" cy="3787197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9: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: </w:t>
      </w:r>
      <w:r>
        <w:rPr>
          <w:rFonts w:ascii="Times New Roman" w:cs="Times New Roman" w:hAnsi="Times New Roman"/>
          <w:sz w:val="28"/>
          <w:szCs w:val="28"/>
        </w:rPr>
        <w:t>To demonstrate the performance of Naïve Bayes algorithm  by using iris dataset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Program: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#naive bayes iris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pandas as pd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matplotlib.pyplot as plt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seaborn as sns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sklearn.datasets import load_iris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sklearn.model_selection import train_test_split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sklearn.naive_bayes import GaussianNB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sklearn.metrics import accuracy_score,confusion_matrix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iris = load_iris()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data = pd.DataFrame(data=iris.data, columns=iris.feature_names)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data['species'] = iris.target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 = data.drop('species', axis=1)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y = data['species']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X_train, X_test, y_train, y_test = train_test_split(X, y, test_size=0.3, random_state=42)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model = GaussianNB()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model.fit(X_train, y_train)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y_pred = model.predict(X_test)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accuracy = accuracy_score(y_test, 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print("accuracy:",accuracy)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conf_matrix = confusion_matrix(y_test,y_pred)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plt.figure(figsize=(8, 6))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sns.heatmap(conf_matrix, annot=True, fmt='d', cmap='Purples', xticklabels=iris.target_names, yticklabels=iris.target_names)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plt.xlabel('Predicted Label')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plt.ylabel('True Label')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plt.title('Confusion Matrix')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plt.show()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accuracy: 0.98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sz w:val="28"/>
          <w:szCs w:val="28"/>
        </w:rPr>
        <w:drawing>
          <wp:inline distT="0" distB="0" distL="0" distR="0">
            <wp:extent cx="4410222" cy="3693427"/>
            <wp:effectExtent l="0" t="0" r="0" b="0"/>
            <wp:docPr id="25" name="图片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" name="图片 2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10222" cy="3693427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10: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To demonstrate the performance of Logistic Regression using iris dataset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Program: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pandas as pd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matplotlib.pyplot as plt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seaborn as sns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sklearn.datasets import load_iris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sklearn.model_selection import train_test_split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sklearn.linear_model import LogisticRegression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sklearn.metrics import accuracy_score,confusion_matrix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iris = load_iris()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data = pd.DataFrame(data=iris.data, columns=iris.feature_names)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data['species'] = iris.target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 = data.drop('species', axis=1)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y = data['species']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X_train, X_test, y_train, y_test = train_test_split(X, y, test_size=0.2, random_state=1)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model =LogisticRegression(max_iter=200)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model.fit(X_train, y_train)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y_pred = model.predict(X_test)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accuracy = accuracy_score(y_test, 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print("accuracy:",accuracy)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conf_matrix = confusion_matrix(y_test,y_pred)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plt.figure(figsize=(8, 6))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sns.heatmap(conf_matrix, annot=True, fmt='d', cmap='Purples', xticklabels=iris.target_names, yticklabels=iris.target_names)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plt.xlabel('Predicted Label')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plt.ylabel('True Label')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plt.title('Confusion Matrix')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plt.show()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accuracy: 0.9666666666666667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4386678" cy="3749040"/>
            <wp:effectExtent l="0" t="0" r="0" b="0"/>
            <wp:docPr id="28" name="图片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图片 3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86678" cy="374904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11: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To demonstrate the performance of Decision tree Classifier algorithm using iris dataset.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Program: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pandas as pd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matplotlib.pyplot as plt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seaborn as sns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sklearn.datasets import load_iris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sklearn.model_selection import train_test_split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sklearn.tree import DecisionTreeClassifier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sklearn.metrics import accuracy_score,confusion_matrix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iris = load_iris()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data = pd.DataFrame(data=iris.data, columns=iris.feature_names)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data['species'] = iris.target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 = data.drop('species', axis=1)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y = data['species']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X_train, X_test, y_train, y_test = train_test_split(X, y, test_size=0.2, random_state=1)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model =DecisionTreeClassifier()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model.fit(X_train, y_train)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y_pred = model.predict(X_test)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accuracy = accuracy_score(y_test, 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print("accuracy:",accuracy)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conf_matrix = confusion_matrix(y_test,y_pred)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plt.figure(figsize=(8, 6))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sns.heatmap(conf_matrix, annot=True, fmt='d', cmap='Greens', xticklabels=iris.target_names, yticklabels=iris.target_names)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plt.xlabel('Predicted Label')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plt.ylabel('True Label')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plt.title('Confusion Matrix')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plt.show()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accuracy: 0.9666666666666667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4781727" cy="4086665"/>
            <wp:effectExtent l="0" t="0" r="0" b="0"/>
            <wp:docPr id="31" name="图片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" name="图片 3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81727" cy="4086665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drawing>
          <wp:inline distT="0" distB="0" distL="0" distR="0">
            <wp:extent cx="5731510" cy="3203575"/>
            <wp:effectExtent l="0" t="0" r="0" b="0"/>
            <wp:docPr id="34" name="图片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图片 3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0357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12: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To demonstrate the performance of Random Forest classifier algorithm by using iris dataset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Program: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pandas as pd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matplotlib.pyplot as plt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seaborn as sns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sklearn.datasets import load_iris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sklearn.model_selection import train_test_split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sklearn.ensemble import RandomForestClassifier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sklearn.metrics import accuracy_score,confusion_matrix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iris=load_iris()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data=pd.DataFrame(data=iris.data,columns=iris.feature_names)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data['Species']=iris.target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x=data.drop('Species',axis=1)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y=data['Species']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x_train,x_test,y_train,y_test=train_test_split(x,y,test_size=0.3,random_state=1)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model=RandomForestClassifier(n_estimators=100,random_state=1)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model.fit(x_train,y_train)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y_pred=model.predict(x_test)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accuracy=accuracy_score(y_test,y_pred)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print("accuracy:",accuracy)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conf_matrix = confusion_matrix(y_test,y_pred)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plt.figure(figsize=(8, 6))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sns.heatmap(conf_matrix, annot=True, fmt='d', cmap='viridis', xticklabels=iris.target_names, yticklabels=iris.target_names)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plt.xlabel('Predicted Label')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plt.ylabel('True Label')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plt.title('Confusion Matrix')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plt.show()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accuracy: 0.9555555555555556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5731510" cy="4898390"/>
            <wp:effectExtent l="0" t="0" r="0" b="0"/>
            <wp:docPr id="37" name="图片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" name="图片 3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489839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13: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To demonstrate the performance of SVM algorithm by using iris dataset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Program: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pandas as pd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matplotlib.pyplot as plt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seaborn as sns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sklearn.datasets import load_iris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sklearn.model_selection import train_test_split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sklearn.svm import SVC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sklearn.metrics import accuracy_score,confusion_matrix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iris=load_iris()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data=pd.DataFrame(data=iris.data,columns=iris.feature_names)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data['Species']=iris.target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x=data.drop('Species',axis=1)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y=data['Species']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x_train,x_test,y_train,y_test=train_test_split(x,y,test_size=0.2,random_state=1)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model=SVC(kernel='poly',random_state=1)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model.fit(x_train,y_train)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y_pred=model.predict(x_test)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accuracy=accuracy_score(y_test,y_pred)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print("accuracy:",accuracy)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conf_matrix = confusion_matrix(y_test,y_pred)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plt.figure(figsize=(8, 6))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sns.heatmap(conf_matrix, annot=True, fmt='d', cmap='Oranges', xticklabels=iris.target_names, yticklabels=iris.target_names)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plt.xlabel('Predicted Label')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plt.ylabel('True Label')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plt.title('Confusion Matrix')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plt.show()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accuracy: 0.9666666666666667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sz w:val="28"/>
          <w:szCs w:val="28"/>
        </w:rPr>
        <w:drawing>
          <wp:inline distT="0" distB="0" distL="0" distR="0">
            <wp:extent cx="5731510" cy="4898390"/>
            <wp:effectExtent l="0" t="0" r="0" b="0"/>
            <wp:docPr id="40" name="图片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" name="图片 4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489839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14: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To demonstrate the gradient descent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Program: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numpy as np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matplotlib.pyplot as plt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sklearn.preprocessing import StandardScaler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def mean_squared_error(y_true, y_predicted):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cost = np.sum((y_true - y_predicted)**2) / len(y_true)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return cost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def gradient_descent(x, y, iterations=1000, learning_rate=0.01, stopping_threshold=1e-6):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current_weight = 0.0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current_bias = 0.0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n = float(len(x))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costs = []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previous_cost = None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for i in range(iterations):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y_predicted = current_weight * x + current_bias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current_cost = mean_squared_error(y, y_predicted)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if previous_cost and abs(previous_cost - current_cost) &lt;= stopping_threshold: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    break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previous_cost = current_cost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costs.append(current_cost)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weight_derivative = -(2/n) * sum(x * (y - y_predicted))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bias_derivative = -(2/n) * sum(y - y_predicted)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current_weight = current_weight - learning_rate * weight_derivative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current_bias = current_bias - learning_rate * bias_derivative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if i % 100 == 0: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        print(f"Iteration {i+1}: Cost {current_cost}, Weight {current_weight}, Bias {current_bias}")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plt.figure(figsize=(8,6))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plt.plot(range(len(costs)), costs, 'b.')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plt.title("Cost vs Iterations")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plt.xlabel("Iterations")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plt.ylabel("Cost")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plt.show()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return current_weight, current_bias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def main():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X = np.array([32.5, 53.4, 61.5, 47.4, 59.8, 55.1, 52.2, 39.2, 48.1, 52.5, 45.4, 54.3, 44.1, 58.1, 56.7, 48.9, 44.6, 60.2, 45.6, 38.8])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Y = np.array([31.7, 68.7, 62.5, 71.5, 87.2, 78.2, 79.6, 59.1, 75.3, 71.3, 55.1, 82.4, 62.0, 75.3, 81.4, 60.7, 82.8, 97.3, 48.8, 56.8])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scaler = StandardScaler()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X_normalized = scaler.fit_transform(X.reshape(-1, 1)).flatten()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estimated_weight, estimated_bias = gradient_descent(X_normalized, Y, iterations=2000, learning_rate=0.01)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print(f"Estimated Weight: {estimated_weight}, Estimated Bias: {estimated_bias}")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Y_pred = estimated_weight * X_normalized + estimated_bias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plt.figure(figsize=(8,6))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plt.scatter(X, Y, color='red', label='Data Points')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plt.plot(X, Y_pred, color='green', linestyle='--', label='Fitted Line')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plt.xlabel("X")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plt.ylabel("Y")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plt.title("Linear Regression using Gradient Descent")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plt.legend()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plt.show()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if __name__ == "__main__":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 xml:space="preserve">    main()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Iteration 1: Cost 5031.3015, Weight 0.21744528996901658, Bias 1.3877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Iteration 101: Cost 185.56941123866557, Weight 9.459227106883091, Bias 60.3672282719577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Iteration 201: Cost 100.34293399589959, Weight 10.684868107118445, Bias 68.18906711826675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Iteration 301: Cost 98.84397526476002, Weight 10.847412072256065, Bias 69.22639591234459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Iteration 401: Cost 98.81761165863254, Weight 10.868968580725983, Bias 69.36396599633204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Estimated Weight: 10.87151030998278, Estimated Bias: 69.38018689350649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sz w:val="28"/>
          <w:szCs w:val="28"/>
        </w:rPr>
        <w:drawing>
          <wp:inline distT="0" distB="0" distL="0" distR="0">
            <wp:extent cx="5731510" cy="4453890"/>
            <wp:effectExtent l="0" t="0" r="0" b="0"/>
            <wp:docPr id="42" name="图片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图片 4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445389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sz w:val="28"/>
          <w:szCs w:val="28"/>
        </w:rPr>
        <w:drawing>
          <wp:inline distT="0" distB="0" distL="0" distR="0">
            <wp:extent cx="5731510" cy="4511675"/>
            <wp:effectExtent l="0" t="0" r="0" b="0"/>
            <wp:docPr id="45" name="图片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" name="图片 4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4511675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8"/>
          <w:szCs w:val="28"/>
        </w:rPr>
        <w:t xml:space="preserve"> 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15: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To demonstrate the segmentation of image using python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Program: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cv2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numpy as np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matplotlib import pyplot as plt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img = cv2.imread('C:\desktop\core project\dataset\cataract\_16_1907643.jpg')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rgb_img = cv2.cvtColor(img, cv2.COLOR_BGR2RGB)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pixels = rgb_img.reshape((-1, 3))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pixels = np.float32(pixels)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criteria = (cv2.TERM_CRITERIA_EPS + cv2.TERM_CRITERIA_MAX_ITER, 100, 0.2)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K = 3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_, labels, centers = cv2.kmeans(pixels, K, None, criteria, 10, cv2.KMEANS_RANDOM_CENTERS)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centers = np.uint8(centers)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segmented_img = centers[labels.flatten()]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segmented_img = segmented_img.reshape(rgb_img.shape)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plt.figure(figsize=(10, 5))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plt.subplot(121)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plt.imshow(rgb_img)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plt.title('Original Image')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plt.axis('off')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plt.subplot(122)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plt.imshow(segmented_img)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plt.title('Segmented Image (K-means)')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plt.axis('off')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plt.tight_layout()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plt.show()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3803650" cy="2069125"/>
            <wp:effectExtent l="0" t="0" r="0" b="0"/>
            <wp:docPr id="48" name="图片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图片 50"/>
                    <pic:cNvPicPr/>
                  </pic:nvPicPr>
                  <pic:blipFill>
                    <a:blip r:embed="rId18"/>
                    <a:srcRect b="54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03650" cy="2069125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16: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To demonstrate the segmentation of image using python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Program: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numpy as np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cv2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matplotlib import pyplot as plt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img = cv2.imread(r'C:\desktop\core project\dataset\cataract\_16_1907643.jpg')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b, g, r = cv2.split(img)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rgb_img = cv2.merge([r, g, b])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gray = cv2.cvtColor(img, cv2.COLOR_BGR2GRAY)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ret, thresh = cv2.threshold(gray, 0, 255, cv2.THRESH_BINARY_INV + cv2.THRESH_OTSU)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kernel = np.ones((2, 2), np.uint8)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closing = cv2.morphologyEx(thresh, cv2.MORPH_CLOSE, kernel, iterations=2)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sure_bg = cv2.dilate(closing, kernel, iterations=3)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plt.figure(figsize=(12, 8))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plt.subplot(231)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plt.imshow(rgb_img)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plt.title("Original Image")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plt.xticks([]), plt.yticks([])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plt.subplot(232)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plt.imshow(gray, 'gray')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plt.title("Grayscale Image")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plt.xticks([]), plt.yticks([])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plt.subplot(233)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plt.imshow(thresh, 'gray')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plt.title("Otsu's Threshold")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plt.xticks([]), plt.yticks([])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plt.subplot(234)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plt.imshow(closing, 'gray')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plt.title("MorphologyEx: Closing (2x2)")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plt.xticks([]), plt.yticks([])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plt.subplot(235)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plt.imshow(sure_bg, 'gray')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plt.title("Dilation")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plt.xticks([]), plt.yticks([])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plt.tight_layout()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plt.show()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plt.imsave(r'dilation.png', sure_bg)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731510" cy="3022600"/>
            <wp:effectExtent l="0" t="0" r="0" b="0"/>
            <wp:docPr id="51" name="图片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" name="图片 53"/>
                    <pic:cNvPicPr/>
                  </pic:nvPicPr>
                  <pic:blipFill>
                    <a:blip r:embed="rId19"/>
                    <a:srcRect b="62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0226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17: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To demonstrate linear separability using python code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Program: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numpy as np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import matplotlib.pyplot as plt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sklearn.datasets import make_classification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sklearn.linear_model import LogisticRegression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from sklearn.metrics import accuracy_score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X, y = make_classification(n_samples=100, n_features=2, n_informative=2, n_redundant=0, n_clusters_per_class=1, random_state=42)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model = LogisticRegression()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model.fit(X, y)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y_pred = model.predict(X)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accuracy = accuracy_score(y, y_pred)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print(f"Accuracy: {accuracy:.2f}")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plt.figure(figsize=(10, 6))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plt.scatter(X[:, 0], X[:, 1], c=y, cmap='viridis', edgecolor='k', s=50)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coef = model.coef_[0]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intercept = model.intercept_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x_vals = np.linspace(X[:, 0].min(), X[:, 0].max(), 100)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y_vals = - (coef[0] * x_vals + intercept) / coef[1]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plt.plot(x_vals, y_vals, 'k--')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plt.xlabel('Feature 1')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plt.ylabel('Feature 2')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plt.title('Linear Separability Demonstration')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plt.show()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5731510" cy="3717290"/>
            <wp:effectExtent l="0" t="0" r="0" b="0"/>
            <wp:docPr id="54" name="图片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图片 5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71729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18: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 xml:space="preserve">Neural network analysis </w:t>
      </w:r>
      <w:r>
        <w:rPr>
          <w:rFonts w:ascii="Times New Roman" w:cs="Times New Roman" w:hAnsi="Times New Roman"/>
          <w:sz w:val="28"/>
          <w:szCs w:val="28"/>
          <w:lang w:val="en-US"/>
        </w:rPr>
        <w:t>for Two class, Learning rate: 0.03, Activation: Linear, Hidden Layers: 02, and Hidden neurons: 03.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731510" cy="2851150"/>
            <wp:effectExtent l="0" t="0" r="0" b="0"/>
            <wp:docPr id="57" name="图片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" name="图片 59"/>
                    <pic:cNvPicPr/>
                  </pic:nvPicPr>
                  <pic:blipFill>
                    <a:blip r:embed="rId21"/>
                    <a:srcRect t="6303" b="52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8511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19: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 xml:space="preserve">Neural network analysis </w:t>
      </w:r>
      <w:r>
        <w:rPr>
          <w:rFonts w:ascii="Times New Roman" w:cs="Times New Roman" w:hAnsi="Times New Roman"/>
          <w:sz w:val="28"/>
          <w:szCs w:val="28"/>
          <w:lang w:val="en-US"/>
        </w:rPr>
        <w:t>for circular data class, Learning rate: 0.03, Activation: Linear, Hidden Layers: 02, and Hidden neurons: 03.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731510" cy="2838450"/>
            <wp:effectExtent l="0" t="0" r="0" b="0"/>
            <wp:docPr id="60" name="图片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图片 62"/>
                    <pic:cNvPicPr/>
                  </pic:nvPicPr>
                  <pic:blipFill>
                    <a:blip r:embed="rId22"/>
                    <a:srcRect t="7287" b="46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8384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20: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 xml:space="preserve">Neural network analysis </w:t>
      </w:r>
      <w:r>
        <w:rPr>
          <w:rFonts w:ascii="Times New Roman" w:cs="Times New Roman" w:hAnsi="Times New Roman"/>
          <w:sz w:val="28"/>
          <w:szCs w:val="28"/>
          <w:lang w:val="en-US"/>
        </w:rPr>
        <w:t>for Multi class, Learning rate: 0.01, Activation: Linear, Hidden Layers: 02, and Hidden neurons: 02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731510" cy="2806700"/>
            <wp:effectExtent l="0" t="0" r="0" b="0"/>
            <wp:docPr id="63" name="图片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" name="图片 65"/>
                    <pic:cNvPicPr/>
                  </pic:nvPicPr>
                  <pic:blipFill>
                    <a:blip r:embed="rId23"/>
                    <a:srcRect t="6893" b="60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8067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21: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Neural network analysis</w:t>
      </w:r>
      <w:r>
        <w:rPr>
          <w:rFonts w:ascii="Times New Roman" w:cs="Times New Roman" w:hAnsi="Times New Roman"/>
          <w:sz w:val="28"/>
          <w:szCs w:val="28"/>
          <w:lang w:val="en-US"/>
        </w:rPr>
        <w:t xml:space="preserve"> for</w:t>
      </w: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cs="Times New Roman" w:hAnsi="Times New Roman"/>
          <w:sz w:val="28"/>
          <w:szCs w:val="28"/>
          <w:lang w:val="en-US"/>
        </w:rPr>
        <w:t>Circular data, Learning rate: 0.1, Activation: ReLU, Hidden Layers: 03, and Hidden neurons: 02.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731510" cy="2698750"/>
            <wp:effectExtent l="0" t="0" r="0" b="0"/>
            <wp:docPr id="66" name="图片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图片 68"/>
                    <pic:cNvPicPr/>
                  </pic:nvPicPr>
                  <pic:blipFill>
                    <a:blip r:embed="rId24"/>
                    <a:srcRect t="10834" b="54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6987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22: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Neural network analysis</w:t>
      </w:r>
      <w:r>
        <w:rPr>
          <w:rFonts w:ascii="Times New Roman" w:cs="Times New Roman" w:hAnsi="Times New Roman"/>
          <w:sz w:val="28"/>
          <w:szCs w:val="28"/>
          <w:lang w:val="en-US"/>
        </w:rPr>
        <w:t xml:space="preserve"> for</w:t>
      </w: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cs="Times New Roman" w:hAnsi="Times New Roman"/>
          <w:sz w:val="28"/>
          <w:szCs w:val="28"/>
          <w:lang w:val="en-US"/>
        </w:rPr>
        <w:t>two class data, Learning rate: 0.1, Activation: ReLU, Hidden Layers: 03, and Hidden neurons: 02.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731510" cy="2863850"/>
            <wp:effectExtent l="0" t="0" r="0" b="0"/>
            <wp:docPr id="69" name="图片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" name="图片 71"/>
                    <pic:cNvPicPr/>
                  </pic:nvPicPr>
                  <pic:blipFill>
                    <a:blip r:embed="rId25"/>
                    <a:srcRect t="6304" b="48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8638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23: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Neural network analysis</w:t>
      </w:r>
      <w:r>
        <w:rPr>
          <w:rFonts w:ascii="Times New Roman" w:cs="Times New Roman" w:hAnsi="Times New Roman"/>
          <w:sz w:val="28"/>
          <w:szCs w:val="28"/>
          <w:lang w:val="en-US"/>
        </w:rPr>
        <w:t xml:space="preserve"> for</w:t>
      </w: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cs="Times New Roman" w:hAnsi="Times New Roman"/>
          <w:sz w:val="28"/>
          <w:szCs w:val="28"/>
          <w:lang w:val="en-US"/>
        </w:rPr>
        <w:t>Spiral data, Learning rate: 0.1, Activation: Sigmoid, Hidden Layers: 03, and Hidden neurons: 03.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731510" cy="2806700"/>
            <wp:effectExtent l="0" t="0" r="0" b="0"/>
            <wp:docPr id="72" name="图片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图片 74"/>
                    <pic:cNvPicPr/>
                  </pic:nvPicPr>
                  <pic:blipFill>
                    <a:blip r:embed="rId26"/>
                    <a:srcRect t="7091" b="58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8067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24: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Neural network analysis</w:t>
      </w:r>
      <w:r>
        <w:rPr>
          <w:rFonts w:ascii="Times New Roman" w:cs="Times New Roman" w:hAnsi="Times New Roman"/>
          <w:sz w:val="28"/>
          <w:szCs w:val="28"/>
          <w:lang w:val="en-US"/>
        </w:rPr>
        <w:t xml:space="preserve"> for</w:t>
      </w: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cs="Times New Roman" w:hAnsi="Times New Roman"/>
          <w:sz w:val="28"/>
          <w:szCs w:val="28"/>
          <w:lang w:val="en-US"/>
        </w:rPr>
        <w:t>multi class data, Learning rate: 0.1, Activation: Sigmoid, Hidden Layers: 03, and Hidden neurons: 03.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731510" cy="2819400"/>
            <wp:effectExtent l="0" t="0" r="0" b="0"/>
            <wp:docPr id="75" name="图片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" name="图片 77"/>
                    <pic:cNvPicPr/>
                  </pic:nvPicPr>
                  <pic:blipFill>
                    <a:blip r:embed="rId27"/>
                    <a:srcRect t="7091" b="54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8194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25: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Neural network analysis</w:t>
      </w:r>
      <w:r>
        <w:rPr>
          <w:rFonts w:ascii="Times New Roman" w:cs="Times New Roman" w:hAnsi="Times New Roman"/>
          <w:sz w:val="28"/>
          <w:szCs w:val="28"/>
          <w:lang w:val="en-US"/>
        </w:rPr>
        <w:t xml:space="preserve"> for Circular data, Learning rate: 0.1, Activation: Tanh, Hidden Layers: 02, and Hidden neurons: 02.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731510" cy="2832100"/>
            <wp:effectExtent l="0" t="0" r="0" b="0"/>
            <wp:docPr id="78" name="图片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图片 80"/>
                    <pic:cNvPicPr/>
                  </pic:nvPicPr>
                  <pic:blipFill>
                    <a:blip r:embed="rId28"/>
                    <a:srcRect t="6302" b="58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8321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26: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Neural network analysis</w:t>
      </w:r>
      <w:r>
        <w:rPr>
          <w:rFonts w:ascii="Times New Roman" w:cs="Times New Roman" w:hAnsi="Times New Roman"/>
          <w:sz w:val="28"/>
          <w:szCs w:val="28"/>
          <w:lang w:val="en-US"/>
        </w:rPr>
        <w:t xml:space="preserve"> for multi class data, Learning rate: 0.1, Activation: Tanh, Hidden Layers: 02, and Hidden neurons: 02.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731510" cy="2794000"/>
            <wp:effectExtent l="0" t="0" r="0" b="0"/>
            <wp:docPr id="81" name="图片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" name="图片 83"/>
                    <pic:cNvPicPr/>
                  </pic:nvPicPr>
                  <pic:blipFill>
                    <a:blip r:embed="rId29"/>
                    <a:srcRect t="6893" b="64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7940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27: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Neural network analysis</w:t>
      </w:r>
      <w:r>
        <w:rPr>
          <w:rFonts w:ascii="Times New Roman" w:cs="Times New Roman" w:hAnsi="Times New Roman"/>
          <w:sz w:val="28"/>
          <w:szCs w:val="28"/>
          <w:lang w:val="en-US"/>
        </w:rPr>
        <w:t xml:space="preserve"> for Two-class data, Learning rate: 0.001, Activation: ReLU, Hidden Layers: 03, and Hidden neurons: 02.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731510" cy="2813050"/>
            <wp:effectExtent l="0" t="0" r="0" b="0"/>
            <wp:docPr id="84" name="图片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图片 86"/>
                    <pic:cNvPicPr/>
                  </pic:nvPicPr>
                  <pic:blipFill>
                    <a:blip r:embed="rId30"/>
                    <a:srcRect t="6302" b="64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8130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28: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Neural network analysis</w:t>
      </w:r>
      <w:r>
        <w:rPr>
          <w:rFonts w:ascii="Times New Roman" w:cs="Times New Roman" w:hAnsi="Times New Roman"/>
          <w:sz w:val="28"/>
          <w:szCs w:val="28"/>
          <w:lang w:val="en-US"/>
        </w:rPr>
        <w:t xml:space="preserve"> for Multi class data, Learning rate: 0.001, Activation: ReLU, Hidden Layers: 03, and Hidden neurons: 02.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731510" cy="2851150"/>
            <wp:effectExtent l="0" t="0" r="0" b="0"/>
            <wp:docPr id="87" name="图片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" name="图片 89"/>
                    <pic:cNvPicPr/>
                  </pic:nvPicPr>
                  <pic:blipFill>
                    <a:blip r:embed="rId31"/>
                    <a:srcRect t="6697" b="48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8511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29: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Neural network analysis</w:t>
      </w:r>
      <w:r>
        <w:rPr>
          <w:rFonts w:ascii="Times New Roman" w:cs="Times New Roman" w:hAnsi="Times New Roman"/>
          <w:sz w:val="28"/>
          <w:szCs w:val="28"/>
          <w:lang w:val="en-US"/>
        </w:rPr>
        <w:t xml:space="preserve"> for Multi-class data, Learning rate: 0.1, Activation: TanH, Hidden Layers: 03, and Hidden neurons: 03.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731510" cy="2825750"/>
            <wp:effectExtent l="0" t="0" r="0" b="0"/>
            <wp:docPr id="90" name="图片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图片 92"/>
                    <pic:cNvPicPr/>
                  </pic:nvPicPr>
                  <pic:blipFill>
                    <a:blip r:embed="rId32"/>
                    <a:srcRect t="6697" b="56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8257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30: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Neural network analysis</w:t>
      </w:r>
      <w:r>
        <w:rPr>
          <w:rFonts w:ascii="Times New Roman" w:cs="Times New Roman" w:hAnsi="Times New Roman"/>
          <w:sz w:val="28"/>
          <w:szCs w:val="28"/>
          <w:lang w:val="en-US"/>
        </w:rPr>
        <w:t xml:space="preserve"> for Two class data, Learning rate: 0.1, Activation: TanH, Hidden Layers: 03, and Hidden neurons: 03.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731510" cy="2819400"/>
            <wp:effectExtent l="0" t="0" r="0" b="0"/>
            <wp:docPr id="93" name="图片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" name="图片 95"/>
                    <pic:cNvPicPr/>
                  </pic:nvPicPr>
                  <pic:blipFill>
                    <a:blip r:embed="rId33"/>
                    <a:srcRect t="6698" b="58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8194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31:</w:t>
      </w:r>
    </w:p>
    <w:p>
      <w:pPr>
        <w:spacing w:line="276" w:lineRule="auto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Neural network analysis</w:t>
      </w:r>
      <w:r>
        <w:rPr>
          <w:rFonts w:ascii="Times New Roman" w:cs="Times New Roman" w:hAnsi="Times New Roman"/>
          <w:sz w:val="28"/>
          <w:szCs w:val="28"/>
          <w:lang w:val="en-US"/>
        </w:rPr>
        <w:t xml:space="preserve"> for Multi-class data, Learning rate: 0.03, Activation: ReLu, Hidden Layers: 03, and Hidden neurons: 03.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731510" cy="2863850"/>
            <wp:effectExtent l="0" t="0" r="0" b="0"/>
            <wp:docPr id="96" name="图片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图片 98"/>
                    <pic:cNvPicPr/>
                  </pic:nvPicPr>
                  <pic:blipFill>
                    <a:blip r:embed="rId34"/>
                    <a:srcRect t="6304" b="48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8638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Experiment 32: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Aim: </w:t>
      </w:r>
      <w:r>
        <w:rPr>
          <w:rFonts w:ascii="Times New Roman" w:cs="Times New Roman" w:hAnsi="Times New Roman"/>
          <w:sz w:val="28"/>
          <w:szCs w:val="28"/>
        </w:rPr>
        <w:t>Neural network analysis</w:t>
      </w:r>
      <w:r>
        <w:rPr>
          <w:rFonts w:ascii="Times New Roman" w:cs="Times New Roman" w:hAnsi="Times New Roman"/>
          <w:sz w:val="28"/>
          <w:szCs w:val="28"/>
          <w:lang w:val="en-US"/>
        </w:rPr>
        <w:t xml:space="preserve"> for Two circular data, Learning rate: 0.1, Activation: TanH, Hidden Layers: 03, and Hidden neurons: 03.</w:t>
      </w: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Output:</w:t>
      </w:r>
    </w:p>
    <w:p>
      <w:pPr>
        <w:spacing w:line="276" w:lineRule="auto"/>
      </w:pPr>
    </w:p>
    <w:p>
      <w:pPr>
        <w:spacing w:line="276" w:lineRule="auto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731510" cy="2851150"/>
            <wp:effectExtent l="0" t="0" r="0" b="0"/>
            <wp:docPr id="99" name="图片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" name="图片 101"/>
                    <pic:cNvPicPr/>
                  </pic:nvPicPr>
                  <pic:blipFill>
                    <a:blip r:embed="rId35"/>
                    <a:srcRect t="6106" b="54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8511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docGrid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Luxi Sans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Evermore Ming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</w:fonts>
</file>

<file path=word/settings.xml><?xml version="1.0" encoding="utf-8"?>
<w:settings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>
  <w:zoom w:percent="136"/>
  <w:bordersDoNotSurroundHeader/>
  <w:bordersDoNotSurroundFooter/>
  <w:defaultTabStop w:val="720"/>
  <w:drawingGridHorizontalSpacing w:val="110"/>
  <w:drawingGridVerticalSpacing w:val="156"/>
  <w:displayHorizontalDrawingGridEvery w:val="0"/>
  <w:displayVerticalDrawingGridEvery w:val="1"/>
  <w:compat>
    <w:spaceForUL/>
    <w:growAutofit/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r="http://schemas.openxmlformats.org/officeDocument/2006/relationships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style w:type="paragraph" w:default="1" w:styleId="0">
    <w:name w:val="Normal"/>
    <w:pPr>
      <w:spacing w:after="160" w:line="259" w:lineRule="auto"/>
    </w:pPr>
    <w:rPr>
      <w:rFonts w:ascii="Calibri" w:eastAsia="Calibri" w:cs="Arial" w:hAnsi="Calibri"/>
      <w:kern w:val="2"/>
      <w:sz w:val="22"/>
      <w:szCs w:val="22"/>
      <w:lang w:val="en-IN" w:eastAsia="en-US" w:bidi="ar-SA"/>
    </w:rPr>
  </w:style>
  <w:style w:type="paragraph" w:styleId="1">
    <w:name w:val="heading 1"/>
    <w:basedOn w:val="0"/>
    <w:next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</w:rPr>
  </w:style>
  <w:style w:type="paragraph" w:styleId="2">
    <w:name w:val="heading 2"/>
    <w:basedOn w:val="0"/>
    <w:next w:val="0"/>
    <w:pPr>
      <w:keepNext/>
      <w:keepLines/>
      <w:spacing w:before="260" w:after="260" w:line="415" w:lineRule="auto"/>
      <w:outlineLvl w:val="1"/>
    </w:pPr>
    <w:rPr>
      <w:rFonts w:ascii="Luxi Sans" w:eastAsia="Evermore Ming" w:hAnsi="Luxi Sans"/>
      <w:b/>
      <w:sz w:val="32"/>
    </w:rPr>
  </w:style>
  <w:style w:type="paragraph" w:styleId="3">
    <w:name w:val="heading 3"/>
    <w:basedOn w:val="0"/>
    <w:next w:val="0"/>
    <w:pPr>
      <w:keepNext/>
      <w:keepLines/>
      <w:spacing w:before="260" w:after="260" w:line="415" w:lineRule="auto"/>
      <w:outlineLvl w:val="2"/>
    </w:pPr>
    <w:rPr>
      <w:b/>
      <w:sz w:val="32"/>
    </w:rPr>
  </w:style>
  <w:style w:type="character" w:default="1" w:styleId="10">
    <w:name w:val="Default Paragraph Font"/>
  </w:style>
  <w:style w:type="paragraph" w:styleId="15">
    <w:name w:val="Body Text"/>
    <w:basedOn w:val="0"/>
    <w:pPr>
      <w:spacing w:after="120"/>
    </w:pPr>
  </w:style>
  <w:style w:type="paragraph" w:customStyle="1" w:styleId="16">
    <w:name w:val="List Paragraph"/>
    <w:basedOn w:val="0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image" Target="media/2.png"/><Relationship Id="rId3" Type="http://schemas.openxmlformats.org/officeDocument/2006/relationships/image" Target="media/5.png"/><Relationship Id="rId4" Type="http://schemas.openxmlformats.org/officeDocument/2006/relationships/image" Target="media/8.png"/><Relationship Id="rId5" Type="http://schemas.openxmlformats.org/officeDocument/2006/relationships/image" Target="media/11.png"/><Relationship Id="rId6" Type="http://schemas.openxmlformats.org/officeDocument/2006/relationships/image" Target="media/14.png"/><Relationship Id="rId7" Type="http://schemas.openxmlformats.org/officeDocument/2006/relationships/image" Target="media/17.png"/><Relationship Id="rId8" Type="http://schemas.openxmlformats.org/officeDocument/2006/relationships/image" Target="media/20.png"/><Relationship Id="rId9" Type="http://schemas.openxmlformats.org/officeDocument/2006/relationships/image" Target="media/23.png"/><Relationship Id="rId10" Type="http://schemas.openxmlformats.org/officeDocument/2006/relationships/image" Target="media/26.png"/><Relationship Id="rId11" Type="http://schemas.openxmlformats.org/officeDocument/2006/relationships/image" Target="media/29.png"/><Relationship Id="rId12" Type="http://schemas.openxmlformats.org/officeDocument/2006/relationships/image" Target="media/32.png"/><Relationship Id="rId13" Type="http://schemas.openxmlformats.org/officeDocument/2006/relationships/image" Target="media/35.png"/><Relationship Id="rId14" Type="http://schemas.openxmlformats.org/officeDocument/2006/relationships/image" Target="media/38.png"/><Relationship Id="rId15" Type="http://schemas.openxmlformats.org/officeDocument/2006/relationships/image" Target="media/32.png"/><Relationship Id="rId16" Type="http://schemas.openxmlformats.org/officeDocument/2006/relationships/image" Target="media/43.png"/><Relationship Id="rId17" Type="http://schemas.openxmlformats.org/officeDocument/2006/relationships/image" Target="media/46.png"/><Relationship Id="rId18" Type="http://schemas.openxmlformats.org/officeDocument/2006/relationships/image" Target="media/49.png"/><Relationship Id="rId19" Type="http://schemas.openxmlformats.org/officeDocument/2006/relationships/image" Target="media/52.png"/><Relationship Id="rId20" Type="http://schemas.openxmlformats.org/officeDocument/2006/relationships/image" Target="media/55.png"/><Relationship Id="rId21" Type="http://schemas.openxmlformats.org/officeDocument/2006/relationships/image" Target="media/58.png"/><Relationship Id="rId22" Type="http://schemas.openxmlformats.org/officeDocument/2006/relationships/image" Target="media/61.png"/><Relationship Id="rId23" Type="http://schemas.openxmlformats.org/officeDocument/2006/relationships/image" Target="media/64.png"/><Relationship Id="rId24" Type="http://schemas.openxmlformats.org/officeDocument/2006/relationships/image" Target="media/67.png"/><Relationship Id="rId25" Type="http://schemas.openxmlformats.org/officeDocument/2006/relationships/image" Target="media/70.png"/><Relationship Id="rId26" Type="http://schemas.openxmlformats.org/officeDocument/2006/relationships/image" Target="media/73.png"/><Relationship Id="rId27" Type="http://schemas.openxmlformats.org/officeDocument/2006/relationships/image" Target="media/76.png"/><Relationship Id="rId28" Type="http://schemas.openxmlformats.org/officeDocument/2006/relationships/image" Target="media/79.png"/><Relationship Id="rId29" Type="http://schemas.openxmlformats.org/officeDocument/2006/relationships/image" Target="media/82.png"/><Relationship Id="rId30" Type="http://schemas.openxmlformats.org/officeDocument/2006/relationships/image" Target="media/85.png"/><Relationship Id="rId31" Type="http://schemas.openxmlformats.org/officeDocument/2006/relationships/image" Target="media/88.png"/><Relationship Id="rId32" Type="http://schemas.openxmlformats.org/officeDocument/2006/relationships/image" Target="media/91.png"/><Relationship Id="rId33" Type="http://schemas.openxmlformats.org/officeDocument/2006/relationships/image" Target="media/94.png"/><Relationship Id="rId34" Type="http://schemas.openxmlformats.org/officeDocument/2006/relationships/image" Target="media/97.png"/><Relationship Id="rId35" Type="http://schemas.openxmlformats.org/officeDocument/2006/relationships/image" Target="media/100.png"/><Relationship Id="rId36" Type="http://schemas.openxmlformats.org/officeDocument/2006/relationships/styles" Target="styles.xml"/><Relationship Id="rId37" Type="http://schemas.openxmlformats.org/officeDocument/2006/relationships/fontTable" Target="fontTable.xml"/></Relationships>
</file>

<file path=docProps/app.xml><?xml version="1.0" encoding="utf-8"?>
<Properties xmlns="http://schemas.openxmlformats.org/officeDocument/2006/extended-properties">
  <Template>Normal.eit</Template>
  <TotalTime>241</TotalTime>
  <Application>Yozo_Office</Application>
  <Pages>47</Pages>
  <Words>2172</Words>
  <Characters>20390</Characters>
  <Lines>747</Lines>
  <Paragraphs>600</Paragraphs>
  <CharactersWithSpaces>22556</CharactersWithSpac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:creator>Thirisha 3sha</dc:creator>
  <cp:lastModifiedBy>vivo user</cp:lastModifiedBy>
  <cp:revision>3</cp:revision>
  <dcterms:created xsi:type="dcterms:W3CDTF">2025-02-18T16:34:00Z</dcterms:created>
  <dcterms:modified xsi:type="dcterms:W3CDTF">2025-05-28T07:13:54Z</dcterms:modified>
</cp:coreProperties>
</file>